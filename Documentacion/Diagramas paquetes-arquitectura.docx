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F07F09" w:themeColor="accent1"/>
        </w:rPr>
        <w:id w:val="995997433"/>
        <w:docPartObj>
          <w:docPartGallery w:val="Cover Pages"/>
          <w:docPartUnique/>
        </w:docPartObj>
      </w:sdtPr>
      <w:sdtEndPr>
        <w:rPr>
          <w:rFonts w:ascii="Calibri Light" w:hAnsi="Calibri Light"/>
          <w:b/>
          <w:bCs/>
          <w:smallCaps/>
          <w:noProof/>
          <w:color w:val="000000"/>
          <w:sz w:val="36"/>
          <w:szCs w:val="36"/>
          <w:lang w:val="es-ES"/>
        </w:rPr>
      </w:sdtEndPr>
      <w:sdtContent>
        <w:p w:rsidR="006B50CA" w:rsidRDefault="006B50CA">
          <w:pPr>
            <w:pStyle w:val="Sinespaciado"/>
            <w:spacing w:before="1540" w:after="24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  <w:lang w:val="es-MX" w:eastAsia="es-MX"/>
            </w:rPr>
            <w:drawing>
              <wp:inline distT="0" distB="0" distL="0" distR="0" wp14:anchorId="5CE5D9EC" wp14:editId="78E62991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07F09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B8999D30A6B4CCBB29929787A777C0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B50CA" w:rsidRDefault="006B50CA">
              <w:pPr>
                <w:pStyle w:val="Sinespaciado"/>
                <w:pBdr>
                  <w:top w:val="single" w:sz="6" w:space="6" w:color="F07F09" w:themeColor="accent1"/>
                  <w:bottom w:val="single" w:sz="6" w:space="6" w:color="F07F09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72"/>
                  <w:szCs w:val="72"/>
                </w:rPr>
                <w:t>PROPUESTA DE PROYECTO</w:t>
              </w:r>
            </w:p>
          </w:sdtContent>
        </w:sdt>
        <w:sdt>
          <w:sdtPr>
            <w:rPr>
              <w:color w:val="F07F09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4831033B05340BEBE1D44987DAC6F6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B50CA" w:rsidRDefault="006B50CA">
              <w:pPr>
                <w:pStyle w:val="Sinespaciado"/>
                <w:jc w:val="center"/>
                <w:rPr>
                  <w:color w:val="F07F09" w:themeColor="accent1"/>
                  <w:sz w:val="28"/>
                  <w:szCs w:val="28"/>
                </w:rPr>
              </w:pPr>
              <w:proofErr w:type="spellStart"/>
              <w:r>
                <w:rPr>
                  <w:color w:val="F07F09" w:themeColor="accent1"/>
                  <w:sz w:val="28"/>
                  <w:szCs w:val="28"/>
                </w:rPr>
                <w:t>Agendar</w:t>
              </w:r>
              <w:proofErr w:type="spellEnd"/>
              <w:r>
                <w:rPr>
                  <w:color w:val="F07F09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F07F09" w:themeColor="accent1"/>
                  <w:sz w:val="28"/>
                  <w:szCs w:val="28"/>
                </w:rPr>
                <w:t>citas</w:t>
              </w:r>
              <w:proofErr w:type="spellEnd"/>
              <w:r>
                <w:rPr>
                  <w:color w:val="F07F09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F07F09" w:themeColor="accent1"/>
                  <w:sz w:val="28"/>
                  <w:szCs w:val="28"/>
                </w:rPr>
                <w:t>desde</w:t>
              </w:r>
              <w:proofErr w:type="spellEnd"/>
              <w:r>
                <w:rPr>
                  <w:color w:val="F07F09" w:themeColor="accent1"/>
                  <w:sz w:val="28"/>
                  <w:szCs w:val="28"/>
                </w:rPr>
                <w:t xml:space="preserve"> web</w:t>
              </w:r>
              <w:r w:rsidR="00452F66">
                <w:rPr>
                  <w:color w:val="F07F09" w:themeColor="accent1"/>
                  <w:sz w:val="28"/>
                  <w:szCs w:val="28"/>
                </w:rPr>
                <w:t xml:space="preserve"> para </w:t>
              </w:r>
              <w:proofErr w:type="spellStart"/>
              <w:r w:rsidR="00452F66">
                <w:rPr>
                  <w:color w:val="F07F09" w:themeColor="accent1"/>
                  <w:sz w:val="28"/>
                  <w:szCs w:val="28"/>
                </w:rPr>
                <w:t>hospitales</w:t>
              </w:r>
              <w:proofErr w:type="spellEnd"/>
            </w:p>
          </w:sdtContent>
        </w:sdt>
        <w:p w:rsidR="006B50CA" w:rsidRDefault="006B50CA">
          <w:pPr>
            <w:pStyle w:val="Sinespaciado"/>
            <w:spacing w:before="48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  <w:lang w:val="es-MX" w:eastAsia="es-MX"/>
            </w:rPr>
            <w:drawing>
              <wp:inline distT="0" distB="0" distL="0" distR="0" wp14:anchorId="30D5A307" wp14:editId="0EDC070F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5655F" w:rsidRPr="00A5655F" w:rsidRDefault="003E221F" w:rsidP="00A5655F">
          <w:pPr>
            <w:rPr>
              <w:rFonts w:ascii="Calibri Light" w:eastAsiaTheme="majorEastAsia" w:hAnsi="Calibri Light" w:cstheme="majorBidi"/>
              <w:b/>
              <w:bCs/>
              <w:smallCaps/>
              <w:noProof/>
              <w:color w:val="000000"/>
              <w:sz w:val="36"/>
              <w:szCs w:val="36"/>
              <w:lang w:val="es-ES"/>
            </w:rPr>
            <w:sectPr w:rsidR="00A5655F" w:rsidRPr="00A5655F" w:rsidSect="006B50CA">
              <w:headerReference w:type="default" r:id="rId11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299"/>
            </w:sectPr>
          </w:pPr>
          <w:r w:rsidRPr="003E221F">
            <w:rPr>
              <w:rFonts w:ascii="Calibri Light" w:hAnsi="Calibri Light"/>
              <w:b/>
              <w:bCs/>
              <w:smallCaps/>
              <w:noProof/>
              <w:color w:val="000000"/>
              <w:sz w:val="36"/>
              <w:szCs w:val="36"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75648" behindDoc="0" locked="0" layoutInCell="1" allowOverlap="1" wp14:anchorId="105F0218" wp14:editId="27E005E6">
                    <wp:simplePos x="0" y="0"/>
                    <wp:positionH relativeFrom="column">
                      <wp:posOffset>1432560</wp:posOffset>
                    </wp:positionH>
                    <wp:positionV relativeFrom="paragraph">
                      <wp:posOffset>1490345</wp:posOffset>
                    </wp:positionV>
                    <wp:extent cx="3384550" cy="1404620"/>
                    <wp:effectExtent l="0" t="0" r="6350" b="254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845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34E3" w:rsidRDefault="0057657C" w:rsidP="003E221F">
                                <w:pPr>
                                  <w:jc w:val="center"/>
                                  <w:rPr>
                                    <w:caps/>
                                    <w:color w:val="F07F09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caps/>
                                    <w:color w:val="F07F09" w:themeColor="accent1"/>
                                    <w:sz w:val="24"/>
                                  </w:rPr>
                                  <w:t>Diagramas</w:t>
                                </w:r>
                                <w:r w:rsidR="00FC48F3">
                                  <w:rPr>
                                    <w:caps/>
                                    <w:color w:val="F07F09" w:themeColor="accent1"/>
                                    <w:sz w:val="24"/>
                                  </w:rPr>
                                  <w:t xml:space="preserve"> II</w:t>
                                </w:r>
                              </w:p>
                              <w:p w:rsidR="003E221F" w:rsidRPr="003E221F" w:rsidRDefault="003E221F" w:rsidP="003E221F">
                                <w:pPr>
                                  <w:jc w:val="center"/>
                                  <w:rPr>
                                    <w:caps/>
                                    <w:color w:val="F07F09" w:themeColor="accent1"/>
                                    <w:sz w:val="24"/>
                                  </w:rPr>
                                </w:pPr>
                                <w:r w:rsidRPr="003E221F">
                                  <w:rPr>
                                    <w:caps/>
                                    <w:color w:val="F07F09" w:themeColor="accent1"/>
                                    <w:sz w:val="24"/>
                                  </w:rPr>
                                  <w:t>Cuadra camacho alejandra melina</w:t>
                                </w:r>
                              </w:p>
                              <w:p w:rsidR="003E221F" w:rsidRPr="003E221F" w:rsidRDefault="003E221F" w:rsidP="003E221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3E221F">
                                  <w:rPr>
                                    <w:caps/>
                                    <w:color w:val="F07F09" w:themeColor="accent1"/>
                                    <w:sz w:val="24"/>
                                  </w:rPr>
                                  <w:t>saldaña aguilar gabriela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05F021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12.8pt;margin-top:117.35pt;width:266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" stroked="f">
                    <v:textbox style="mso-fit-shape-to-text:t">
                      <w:txbxContent>
                        <w:p w:rsidR="00D734E3" w:rsidRDefault="0057657C" w:rsidP="003E221F">
                          <w:pPr>
                            <w:jc w:val="center"/>
                            <w:rPr>
                              <w:caps/>
                              <w:color w:val="F07F09" w:themeColor="accent1"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caps/>
                              <w:color w:val="F07F09" w:themeColor="accent1"/>
                              <w:sz w:val="24"/>
                            </w:rPr>
                            <w:t>Diagramas</w:t>
                          </w:r>
                          <w:proofErr w:type="spellEnd"/>
                          <w:r w:rsidR="00FC48F3">
                            <w:rPr>
                              <w:caps/>
                              <w:color w:val="F07F09" w:themeColor="accent1"/>
                              <w:sz w:val="24"/>
                            </w:rPr>
                            <w:t xml:space="preserve"> II</w:t>
                          </w:r>
                        </w:p>
                        <w:p w:rsidR="003E221F" w:rsidRPr="003E221F" w:rsidRDefault="003E221F" w:rsidP="003E221F">
                          <w:pPr>
                            <w:jc w:val="center"/>
                            <w:rPr>
                              <w:caps/>
                              <w:color w:val="F07F09" w:themeColor="accent1"/>
                              <w:sz w:val="24"/>
                            </w:rPr>
                          </w:pPr>
                          <w:r w:rsidRPr="003E221F">
                            <w:rPr>
                              <w:caps/>
                              <w:color w:val="F07F09" w:themeColor="accent1"/>
                              <w:sz w:val="24"/>
                            </w:rPr>
                            <w:t>Cuadra camacho alejandra melina</w:t>
                          </w:r>
                        </w:p>
                        <w:p w:rsidR="003E221F" w:rsidRPr="003E221F" w:rsidRDefault="003E221F" w:rsidP="003E221F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3E221F">
                            <w:rPr>
                              <w:caps/>
                              <w:color w:val="F07F09" w:themeColor="accent1"/>
                              <w:sz w:val="24"/>
                            </w:rPr>
                            <w:t>saldaña</w:t>
                          </w:r>
                          <w:proofErr w:type="spellEnd"/>
                          <w:r w:rsidRPr="003E221F">
                            <w:rPr>
                              <w:caps/>
                              <w:color w:val="F07F09" w:themeColor="accent1"/>
                              <w:sz w:val="24"/>
                            </w:rPr>
                            <w:t xml:space="preserve"> aguilar gabriela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color w:val="F07F09" w:themeColor="accent1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84EFE5A" wp14:editId="6980AC9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8534399</wp:posOffset>
                    </wp:positionV>
                    <wp:extent cx="6553200" cy="608965"/>
                    <wp:effectExtent l="0" t="0" r="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08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07F09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23CBB" w:rsidRPr="003E221F" w:rsidRDefault="001D0FC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27</w:t>
                                    </w:r>
                                    <w:r w:rsidR="00FC48F3"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junio de 2015</w:t>
                                    </w:r>
                                  </w:p>
                                </w:sdtContent>
                              </w:sdt>
                              <w:p w:rsidR="00623CBB" w:rsidRDefault="00233461">
                                <w:pPr>
                                  <w:pStyle w:val="Sinespaciado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3CBB">
                                      <w:rPr>
                                        <w:caps/>
                                        <w:color w:val="F07F09" w:themeColor="accent1"/>
                                      </w:rPr>
                                      <w:t>Hospital</w:t>
                                    </w:r>
                                  </w:sdtContent>
                                </w:sdt>
                              </w:p>
                              <w:p w:rsidR="00623CBB" w:rsidRDefault="00233461">
                                <w:pPr>
                                  <w:pStyle w:val="Sinespaciado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F07F09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23CBB">
                                      <w:rPr>
                                        <w:color w:val="F07F09" w:themeColor="accent1"/>
                                      </w:rPr>
                                      <w:t>ESCOM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4EFE5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7" type="#_x0000_t202" style="position:absolute;margin-left:464.8pt;margin-top:672pt;width:516pt;height:47.95pt;z-index:25166540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F07F09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23CBB" w:rsidRPr="003E221F" w:rsidRDefault="001D0FC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  <w:lang w:val="es-ES"/>
                                </w:rPr>
                                <w:t>27</w:t>
                              </w:r>
                              <w:r w:rsidR="00FC48F3"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junio de 2015</w:t>
                              </w:r>
                            </w:p>
                          </w:sdtContent>
                        </w:sdt>
                        <w:p w:rsidR="00623CBB" w:rsidRDefault="002E4EEE">
                          <w:pPr>
                            <w:pStyle w:val="Sinespaciado"/>
                            <w:jc w:val="center"/>
                            <w:rPr>
                              <w:color w:val="F07F09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3CBB">
                                <w:rPr>
                                  <w:caps/>
                                  <w:color w:val="F07F09" w:themeColor="accent1"/>
                                </w:rPr>
                                <w:t>Hospital</w:t>
                              </w:r>
                            </w:sdtContent>
                          </w:sdt>
                        </w:p>
                        <w:p w:rsidR="00623CBB" w:rsidRDefault="002E4EEE">
                          <w:pPr>
                            <w:pStyle w:val="Sinespaciado"/>
                            <w:jc w:val="center"/>
                            <w:rPr>
                              <w:color w:val="F07F09" w:themeColor="accent1"/>
                            </w:rPr>
                          </w:pPr>
                          <w:sdt>
                            <w:sdtPr>
                              <w:rPr>
                                <w:color w:val="F07F09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23CBB">
                                <w:rPr>
                                  <w:color w:val="F07F09" w:themeColor="accent1"/>
                                </w:rPr>
                                <w:t>ESCOM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B50CA">
            <w:rPr>
              <w:rFonts w:ascii="Calibri Light" w:hAnsi="Calibri Light"/>
              <w:b/>
              <w:bCs/>
              <w:smallCaps/>
              <w:noProof/>
              <w:color w:val="000000"/>
              <w:sz w:val="36"/>
              <w:szCs w:val="36"/>
              <w:lang w:val="es-ES"/>
            </w:rPr>
            <w:br w:type="page"/>
          </w:r>
        </w:p>
      </w:sdtContent>
    </w:sdt>
    <w:p w:rsidR="00EF6700" w:rsidRDefault="00EF6700" w:rsidP="00A5655F">
      <w:pPr>
        <w:rPr>
          <w:lang w:val="es-ES"/>
        </w:rPr>
      </w:pPr>
    </w:p>
    <w:p w:rsidR="00EF6700" w:rsidRDefault="00EF6700" w:rsidP="00A5655F">
      <w:pPr>
        <w:rPr>
          <w:lang w:val="es-ES"/>
        </w:rPr>
      </w:pPr>
    </w:p>
    <w:p w:rsidR="00EF6700" w:rsidRDefault="00EF6700" w:rsidP="00A5655F">
      <w:pPr>
        <w:rPr>
          <w:lang w:val="es-ES"/>
        </w:rPr>
      </w:pPr>
    </w:p>
    <w:p w:rsidR="00EF6700" w:rsidRDefault="00EF6700" w:rsidP="00A5655F">
      <w:pPr>
        <w:rPr>
          <w:lang w:val="es-ES"/>
        </w:rPr>
      </w:pPr>
    </w:p>
    <w:p w:rsidR="00EF6700" w:rsidRDefault="00EF6700" w:rsidP="00A5655F">
      <w:pPr>
        <w:rPr>
          <w:lang w:val="es-ES"/>
        </w:rPr>
      </w:pPr>
    </w:p>
    <w:p w:rsidR="00EF6700" w:rsidRDefault="00FC48F3" w:rsidP="00A5655F">
      <w:pPr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3C77259" wp14:editId="457AB9A4">
                <wp:simplePos x="0" y="0"/>
                <wp:positionH relativeFrom="page">
                  <wp:posOffset>1513118</wp:posOffset>
                </wp:positionH>
                <wp:positionV relativeFrom="paragraph">
                  <wp:posOffset>228184</wp:posOffset>
                </wp:positionV>
                <wp:extent cx="4603531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53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7ED3" w:rsidRPr="00F3738E" w:rsidRDefault="00A17ED3" w:rsidP="00EF6700">
                            <w:pPr>
                              <w:jc w:val="center"/>
                              <w:rPr>
                                <w:color w:val="F07F09" w:themeColor="accent1"/>
                                <w:sz w:val="144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07F09" w:themeColor="accent1"/>
                                <w:sz w:val="144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Diagrama</w:t>
                            </w:r>
                            <w:r w:rsidR="00FC48F3">
                              <w:rPr>
                                <w:color w:val="F07F09" w:themeColor="accent1"/>
                                <w:sz w:val="144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paquetes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77259" id="Cuadro de texto 14" o:spid="_x0000_s1028" type="#_x0000_t202" style="position:absolute;margin-left:119.15pt;margin-top:17.95pt;width:362.5pt;height:2in;z-index:2518968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" filled="f" stroked="f">
                <v:textbox style="mso-fit-shape-to-text:t">
                  <w:txbxContent>
                    <w:p w:rsidR="00A17ED3" w:rsidRPr="00F3738E" w:rsidRDefault="00A17ED3" w:rsidP="00EF6700">
                      <w:pPr>
                        <w:jc w:val="center"/>
                        <w:rPr>
                          <w:color w:val="F07F09" w:themeColor="accent1"/>
                          <w:sz w:val="144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07F09" w:themeColor="accent1"/>
                          <w:sz w:val="144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Diagrama</w:t>
                      </w:r>
                      <w:r w:rsidR="00FC48F3">
                        <w:rPr>
                          <w:color w:val="F07F09" w:themeColor="accent1"/>
                          <w:sz w:val="144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paquetes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F6700" w:rsidRDefault="00EF6700" w:rsidP="00A5655F">
      <w:pPr>
        <w:rPr>
          <w:lang w:val="es-ES"/>
        </w:rPr>
      </w:pPr>
    </w:p>
    <w:p w:rsidR="00EF6700" w:rsidRDefault="00EF6700" w:rsidP="00A5655F">
      <w:pPr>
        <w:rPr>
          <w:lang w:val="es-ES"/>
        </w:rPr>
      </w:pPr>
    </w:p>
    <w:p w:rsidR="00EF6700" w:rsidRDefault="00EF6700" w:rsidP="00A5655F">
      <w:pPr>
        <w:rPr>
          <w:lang w:val="es-ES"/>
        </w:rPr>
      </w:pPr>
    </w:p>
    <w:p w:rsidR="00EF6700" w:rsidRDefault="00EF6700" w:rsidP="00A5655F">
      <w:pPr>
        <w:rPr>
          <w:lang w:val="es-ES"/>
        </w:rPr>
      </w:pPr>
    </w:p>
    <w:p w:rsidR="00EF6700" w:rsidRDefault="00EF6700" w:rsidP="00A5655F">
      <w:pPr>
        <w:rPr>
          <w:lang w:val="es-ES"/>
        </w:rPr>
      </w:pPr>
    </w:p>
    <w:p w:rsidR="00EF6700" w:rsidRDefault="00EF6700" w:rsidP="00A5655F">
      <w:pPr>
        <w:rPr>
          <w:lang w:val="es-ES"/>
        </w:rPr>
      </w:pPr>
    </w:p>
    <w:p w:rsidR="00EF6700" w:rsidRDefault="00EF6700" w:rsidP="00A5655F">
      <w:pPr>
        <w:rPr>
          <w:lang w:val="es-ES"/>
        </w:rPr>
      </w:pPr>
    </w:p>
    <w:p w:rsidR="00EF6700" w:rsidRDefault="00EF6700" w:rsidP="00A5655F">
      <w:pPr>
        <w:rPr>
          <w:lang w:val="es-ES"/>
        </w:rPr>
      </w:pPr>
    </w:p>
    <w:p w:rsidR="00EF6700" w:rsidRDefault="00EF6700" w:rsidP="00A5655F">
      <w:pPr>
        <w:rPr>
          <w:lang w:val="es-ES"/>
        </w:rPr>
      </w:pPr>
    </w:p>
    <w:p w:rsidR="00EF6700" w:rsidRDefault="00EF6700" w:rsidP="00A5655F">
      <w:pPr>
        <w:rPr>
          <w:lang w:val="es-ES"/>
        </w:rPr>
      </w:pPr>
    </w:p>
    <w:p w:rsidR="00EF6700" w:rsidRDefault="00EF6700" w:rsidP="00A5655F">
      <w:pPr>
        <w:rPr>
          <w:lang w:val="es-ES"/>
        </w:rPr>
      </w:pPr>
    </w:p>
    <w:p w:rsidR="00EF6700" w:rsidRDefault="00EF6700" w:rsidP="00A5655F">
      <w:pPr>
        <w:rPr>
          <w:lang w:val="es-ES"/>
        </w:rPr>
      </w:pPr>
    </w:p>
    <w:p w:rsidR="00EF6700" w:rsidRDefault="00EF6700" w:rsidP="00A5655F">
      <w:pPr>
        <w:rPr>
          <w:lang w:val="es-ES"/>
        </w:rPr>
      </w:pPr>
    </w:p>
    <w:p w:rsidR="00EF6700" w:rsidRDefault="00EF6700" w:rsidP="00A5655F">
      <w:pPr>
        <w:rPr>
          <w:lang w:val="es-ES"/>
        </w:rPr>
      </w:pPr>
    </w:p>
    <w:p w:rsidR="00A17ED3" w:rsidRDefault="00A17ED3" w:rsidP="00A5655F">
      <w:pPr>
        <w:rPr>
          <w:lang w:val="es-ES"/>
        </w:rPr>
      </w:pPr>
    </w:p>
    <w:p w:rsidR="00A17ED3" w:rsidRDefault="00A17ED3" w:rsidP="00A5655F">
      <w:pPr>
        <w:rPr>
          <w:lang w:val="es-ES"/>
        </w:rPr>
      </w:pPr>
    </w:p>
    <w:p w:rsidR="00A17ED3" w:rsidRDefault="00A17ED3" w:rsidP="00A5655F">
      <w:pPr>
        <w:rPr>
          <w:lang w:val="es-ES"/>
        </w:rPr>
      </w:pPr>
    </w:p>
    <w:p w:rsidR="00A17ED3" w:rsidRDefault="00A17ED3" w:rsidP="00A5655F">
      <w:pPr>
        <w:rPr>
          <w:lang w:val="es-ES"/>
        </w:rPr>
      </w:pPr>
    </w:p>
    <w:p w:rsidR="00A17ED3" w:rsidRDefault="00A17ED3" w:rsidP="00A5655F">
      <w:pPr>
        <w:rPr>
          <w:lang w:val="es-ES"/>
        </w:rPr>
      </w:pPr>
    </w:p>
    <w:p w:rsidR="00A17ED3" w:rsidRDefault="00A17ED3" w:rsidP="00A5655F">
      <w:pPr>
        <w:rPr>
          <w:lang w:val="es-ES"/>
        </w:rPr>
      </w:pPr>
    </w:p>
    <w:p w:rsidR="00A17ED3" w:rsidRDefault="00A17ED3" w:rsidP="00A5655F">
      <w:pPr>
        <w:rPr>
          <w:lang w:val="es-ES"/>
        </w:rPr>
      </w:pPr>
    </w:p>
    <w:p w:rsidR="000D5773" w:rsidRDefault="000D5773" w:rsidP="00A5655F">
      <w:pPr>
        <w:rPr>
          <w:lang w:val="es-ES"/>
        </w:rPr>
        <w:sectPr w:rsidR="000D5773" w:rsidSect="00EF6700">
          <w:type w:val="continuous"/>
          <w:pgSz w:w="12240" w:h="15840"/>
          <w:pgMar w:top="1440" w:right="709" w:bottom="1440" w:left="1440" w:header="720" w:footer="720" w:gutter="0"/>
          <w:pgNumType w:start="0"/>
          <w:cols w:space="720"/>
          <w:titlePg/>
          <w:docGrid w:linePitch="299"/>
        </w:sectPr>
      </w:pPr>
    </w:p>
    <w:p w:rsidR="00FC48F3" w:rsidRDefault="00FC48F3" w:rsidP="00A5655F">
      <w:pPr>
        <w:rPr>
          <w:lang w:val="es-ES"/>
        </w:rPr>
      </w:pPr>
    </w:p>
    <w:p w:rsidR="00FC48F3" w:rsidRDefault="00FC48F3" w:rsidP="00FC48F3">
      <w:pPr>
        <w:pStyle w:val="Ttulo1"/>
        <w:numPr>
          <w:ilvl w:val="0"/>
          <w:numId w:val="0"/>
        </w:numPr>
        <w:rPr>
          <w:rFonts w:ascii="Calibri Light" w:hAnsi="Calibri Light"/>
          <w:noProof/>
          <w:color w:val="000000"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Diagrama de Paquetes</w:t>
      </w:r>
    </w:p>
    <w:p w:rsidR="006716A5" w:rsidRDefault="00DC12DB" w:rsidP="00A5655F">
      <w:pPr>
        <w:rPr>
          <w:lang w:val="es-ES"/>
        </w:rPr>
        <w:sectPr w:rsidR="006716A5" w:rsidSect="000D5773">
          <w:type w:val="continuous"/>
          <w:pgSz w:w="15840" w:h="12240" w:orient="landscape"/>
          <w:pgMar w:top="709" w:right="1440" w:bottom="1440" w:left="1440" w:header="720" w:footer="720" w:gutter="0"/>
          <w:pgNumType w:start="0"/>
          <w:cols w:space="720"/>
          <w:titlePg/>
          <w:docGrid w:linePitch="299"/>
        </w:sectPr>
      </w:pPr>
      <w:r w:rsidRPr="00DC12DB">
        <w:rPr>
          <w:noProof/>
          <w:lang w:val="es-MX" w:eastAsia="es-MX"/>
        </w:rPr>
        <w:drawing>
          <wp:inline distT="0" distB="0" distL="0" distR="0">
            <wp:extent cx="7362151" cy="5475830"/>
            <wp:effectExtent l="0" t="0" r="0" b="0"/>
            <wp:docPr id="157" name="Imagen 157" descr="C:\Users\USUARIO 1\Documents\escom\4to semestre\ADOO\diagrama de paque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 1\Documents\escom\4to semestre\ADOO\diagrama de paquet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199" cy="547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46AB80F" wp14:editId="6D23F854">
                <wp:simplePos x="0" y="0"/>
                <wp:positionH relativeFrom="margin">
                  <wp:align>center</wp:align>
                </wp:positionH>
                <wp:positionV relativeFrom="paragraph">
                  <wp:posOffset>14824</wp:posOffset>
                </wp:positionV>
                <wp:extent cx="5738648" cy="1828800"/>
                <wp:effectExtent l="0" t="0" r="0" b="0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64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16A5" w:rsidRPr="00F3738E" w:rsidRDefault="006716A5" w:rsidP="006716A5">
                            <w:pPr>
                              <w:jc w:val="center"/>
                              <w:rPr>
                                <w:color w:val="F07F09" w:themeColor="accent1"/>
                                <w:sz w:val="144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07F09" w:themeColor="accent1"/>
                                <w:sz w:val="144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AB80F" id="Cuadro de texto 158" o:spid="_x0000_s1029" type="#_x0000_t202" style="position:absolute;margin-left:0;margin-top:1.15pt;width:451.85pt;height:2in;z-index:2518988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" filled="f" stroked="f">
                <v:textbox style="mso-fit-shape-to-text:t">
                  <w:txbxContent>
                    <w:p w:rsidR="006716A5" w:rsidRPr="00F3738E" w:rsidRDefault="006716A5" w:rsidP="006716A5">
                      <w:pPr>
                        <w:jc w:val="center"/>
                        <w:rPr>
                          <w:color w:val="F07F09" w:themeColor="accent1"/>
                          <w:sz w:val="144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07F09" w:themeColor="accent1"/>
                          <w:sz w:val="144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Diagrama de Componentes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6716A5" w:rsidRDefault="006716A5" w:rsidP="006716A5">
      <w:pPr>
        <w:rPr>
          <w:lang w:val="es-ES"/>
        </w:rPr>
      </w:pPr>
    </w:p>
    <w:p w:rsidR="00710F8C" w:rsidRDefault="00710F8C" w:rsidP="00A5655F">
      <w:pPr>
        <w:rPr>
          <w:lang w:val="es-ES"/>
        </w:rPr>
      </w:pPr>
    </w:p>
    <w:p w:rsidR="006716A5" w:rsidRDefault="006716A5" w:rsidP="00A5655F">
      <w:pPr>
        <w:rPr>
          <w:lang w:val="es-ES"/>
        </w:rPr>
      </w:pPr>
    </w:p>
    <w:p w:rsidR="006716A5" w:rsidRDefault="006716A5" w:rsidP="00A5655F">
      <w:pPr>
        <w:rPr>
          <w:lang w:val="es-ES"/>
        </w:rPr>
      </w:pPr>
    </w:p>
    <w:p w:rsidR="00EF1BA8" w:rsidRDefault="00EF1BA8" w:rsidP="00A5655F">
      <w:pPr>
        <w:rPr>
          <w:lang w:val="es-ES"/>
        </w:rPr>
        <w:sectPr w:rsidR="00EF1BA8" w:rsidSect="006716A5">
          <w:type w:val="continuous"/>
          <w:pgSz w:w="12240" w:h="15840"/>
          <w:pgMar w:top="1440" w:right="709" w:bottom="1440" w:left="1440" w:header="720" w:footer="720" w:gutter="0"/>
          <w:pgNumType w:start="0"/>
          <w:cols w:space="720"/>
          <w:titlePg/>
          <w:docGrid w:linePitch="299"/>
        </w:sectPr>
      </w:pPr>
    </w:p>
    <w:p w:rsidR="006716A5" w:rsidRDefault="006716A5" w:rsidP="00A5655F">
      <w:pPr>
        <w:rPr>
          <w:lang w:val="es-ES"/>
        </w:rPr>
      </w:pPr>
    </w:p>
    <w:p w:rsidR="00EF1BA8" w:rsidRDefault="00EF1BA8" w:rsidP="00A5655F">
      <w:pPr>
        <w:rPr>
          <w:lang w:val="es-ES"/>
        </w:rPr>
      </w:pPr>
    </w:p>
    <w:p w:rsidR="00EF1BA8" w:rsidRDefault="00EF1BA8" w:rsidP="00A5655F">
      <w:pPr>
        <w:rPr>
          <w:lang w:val="es-ES"/>
        </w:rPr>
      </w:pPr>
    </w:p>
    <w:p w:rsidR="00EF1BA8" w:rsidRDefault="00EF1BA8" w:rsidP="00A5655F">
      <w:pPr>
        <w:rPr>
          <w:lang w:val="es-ES"/>
        </w:rPr>
      </w:pPr>
    </w:p>
    <w:p w:rsidR="006716A5" w:rsidRDefault="006716A5" w:rsidP="00A5655F">
      <w:pPr>
        <w:rPr>
          <w:lang w:val="es-ES"/>
        </w:rPr>
      </w:pPr>
    </w:p>
    <w:p w:rsidR="006716A5" w:rsidRDefault="00377A95" w:rsidP="00A5655F">
      <w:pPr>
        <w:rPr>
          <w:lang w:val="es-ES"/>
        </w:rPr>
      </w:pPr>
      <w:r>
        <w:rPr>
          <w:lang w:val="es-ES"/>
        </w:rPr>
        <w:tab/>
      </w:r>
      <w:r w:rsidR="00EF1BA8" w:rsidRPr="00EF1BA8">
        <w:rPr>
          <w:noProof/>
          <w:lang w:val="es-MX" w:eastAsia="es-MX"/>
        </w:rPr>
        <w:drawing>
          <wp:inline distT="0" distB="0" distL="0" distR="0">
            <wp:extent cx="6407785" cy="3716471"/>
            <wp:effectExtent l="0" t="0" r="0" b="0"/>
            <wp:docPr id="1" name="Imagen 1" descr="C:\Users\USUARIO 1\Documents\escom\4to semestre\ADOO\entregables\entregable 5\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 1\Documents\escom\4to semestre\ADOO\entregables\entregable 5\component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371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A8" w:rsidRDefault="00EF1BA8" w:rsidP="00A5655F">
      <w:pPr>
        <w:rPr>
          <w:lang w:val="es-ES"/>
        </w:rPr>
      </w:pPr>
    </w:p>
    <w:p w:rsidR="00EF1BA8" w:rsidRDefault="00EF1BA8" w:rsidP="00A5655F">
      <w:pPr>
        <w:rPr>
          <w:lang w:val="es-ES"/>
        </w:rPr>
      </w:pPr>
    </w:p>
    <w:p w:rsidR="00EF1BA8" w:rsidRDefault="00EF1BA8" w:rsidP="00A5655F">
      <w:pPr>
        <w:rPr>
          <w:lang w:val="es-ES"/>
        </w:rPr>
        <w:sectPr w:rsidR="00EF1BA8" w:rsidSect="00EF1BA8">
          <w:type w:val="continuous"/>
          <w:pgSz w:w="15840" w:h="12240" w:orient="landscape"/>
          <w:pgMar w:top="709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:rsidR="00EF1BA8" w:rsidRDefault="00EF1BA8" w:rsidP="00A5655F">
      <w:pPr>
        <w:rPr>
          <w:lang w:val="es-ES"/>
        </w:rPr>
      </w:pPr>
    </w:p>
    <w:p w:rsidR="00EF1BA8" w:rsidRDefault="00EF1BA8" w:rsidP="00A5655F">
      <w:pPr>
        <w:rPr>
          <w:lang w:val="es-ES"/>
        </w:rPr>
      </w:pPr>
    </w:p>
    <w:p w:rsidR="00EF1BA8" w:rsidRDefault="00EF1BA8" w:rsidP="00A5655F">
      <w:pPr>
        <w:rPr>
          <w:lang w:val="es-ES"/>
        </w:rPr>
      </w:pPr>
    </w:p>
    <w:p w:rsidR="00EF1BA8" w:rsidRDefault="00EF1BA8" w:rsidP="00A5655F">
      <w:pPr>
        <w:rPr>
          <w:lang w:val="es-ES"/>
        </w:rPr>
      </w:pPr>
    </w:p>
    <w:p w:rsidR="00EF1BA8" w:rsidRDefault="00EF1BA8" w:rsidP="00A5655F">
      <w:pPr>
        <w:rPr>
          <w:lang w:val="es-ES"/>
        </w:rPr>
      </w:pPr>
    </w:p>
    <w:p w:rsidR="00EF1BA8" w:rsidRDefault="00EF1BA8" w:rsidP="00A5655F">
      <w:pPr>
        <w:rPr>
          <w:lang w:val="es-ES"/>
        </w:rPr>
      </w:pPr>
    </w:p>
    <w:p w:rsidR="00EF1BA8" w:rsidRDefault="00662167" w:rsidP="00A5655F">
      <w:pPr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0BD8618" wp14:editId="11CE1FF6">
                <wp:simplePos x="0" y="0"/>
                <wp:positionH relativeFrom="margin">
                  <wp:align>left</wp:align>
                </wp:positionH>
                <wp:positionV relativeFrom="paragraph">
                  <wp:posOffset>164028</wp:posOffset>
                </wp:positionV>
                <wp:extent cx="5738648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64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2167" w:rsidRPr="00F3738E" w:rsidRDefault="00662167" w:rsidP="00662167">
                            <w:pPr>
                              <w:jc w:val="center"/>
                              <w:rPr>
                                <w:color w:val="F07F09" w:themeColor="accent1"/>
                                <w:sz w:val="144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07F09" w:themeColor="accent1"/>
                                <w:sz w:val="144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Diagrama de Despliegue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BD8618" id="_x0000_s1030" type="#_x0000_t202" style="position:absolute;margin-left:0;margin-top:12.9pt;width:451.85pt;height:2in;z-index:2519009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" filled="f" stroked="f">
                <v:textbox style="mso-fit-shape-to-text:t">
                  <w:txbxContent>
                    <w:p w:rsidR="00662167" w:rsidRPr="00F3738E" w:rsidRDefault="00662167" w:rsidP="00662167">
                      <w:pPr>
                        <w:jc w:val="center"/>
                        <w:rPr>
                          <w:color w:val="F07F09" w:themeColor="accent1"/>
                          <w:sz w:val="144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07F09" w:themeColor="accent1"/>
                          <w:sz w:val="144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Diagrama de Despliegue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1BA8" w:rsidRDefault="00EF1BA8" w:rsidP="00A5655F">
      <w:pPr>
        <w:rPr>
          <w:lang w:val="es-ES"/>
        </w:rPr>
      </w:pPr>
    </w:p>
    <w:p w:rsidR="00EF1BA8" w:rsidRDefault="00EF1BA8" w:rsidP="00A5655F">
      <w:pPr>
        <w:rPr>
          <w:lang w:val="es-ES"/>
        </w:rPr>
      </w:pPr>
    </w:p>
    <w:p w:rsidR="00EF1BA8" w:rsidRDefault="00EF1BA8" w:rsidP="00A5655F">
      <w:pPr>
        <w:rPr>
          <w:lang w:val="es-ES"/>
        </w:rPr>
      </w:pPr>
    </w:p>
    <w:p w:rsidR="00EF1BA8" w:rsidRDefault="00EF1BA8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  <w:sectPr w:rsidR="00662167" w:rsidSect="00EF1BA8">
          <w:type w:val="continuous"/>
          <w:pgSz w:w="12240" w:h="15840"/>
          <w:pgMar w:top="1440" w:right="709" w:bottom="1440" w:left="1440" w:header="720" w:footer="720" w:gutter="0"/>
          <w:pgNumType w:start="0"/>
          <w:cols w:space="720"/>
          <w:titlePg/>
          <w:docGrid w:linePitch="299"/>
        </w:sectPr>
      </w:pPr>
    </w:p>
    <w:p w:rsidR="002E16AD" w:rsidRDefault="00233461" w:rsidP="00A5655F">
      <w:pPr>
        <w:rPr>
          <w:lang w:val="es-ES"/>
        </w:rPr>
        <w:sectPr w:rsidR="002E16AD" w:rsidSect="00662167">
          <w:type w:val="continuous"/>
          <w:pgSz w:w="15840" w:h="12240" w:orient="landscape"/>
          <w:pgMar w:top="709" w:right="1440" w:bottom="1440" w:left="1440" w:header="720" w:footer="720" w:gutter="0"/>
          <w:pgNumType w:start="0"/>
          <w:cols w:space="720"/>
          <w:titlePg/>
          <w:docGrid w:linePitch="299"/>
        </w:sectPr>
      </w:pPr>
      <w:r>
        <w:rPr>
          <w:lang w:val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1pt;height:483.75pt">
            <v:imagedata r:id="rId14" o:title="DESPLIEGUE"/>
          </v:shape>
        </w:pict>
      </w:r>
    </w:p>
    <w:p w:rsidR="00662167" w:rsidRDefault="00662167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7587974" wp14:editId="18384344">
                <wp:simplePos x="0" y="0"/>
                <wp:positionH relativeFrom="page">
                  <wp:posOffset>1016635</wp:posOffset>
                </wp:positionH>
                <wp:positionV relativeFrom="paragraph">
                  <wp:posOffset>317500</wp:posOffset>
                </wp:positionV>
                <wp:extent cx="5738495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9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16AD" w:rsidRPr="00F3738E" w:rsidRDefault="002E16AD" w:rsidP="002E16AD">
                            <w:pPr>
                              <w:jc w:val="center"/>
                              <w:rPr>
                                <w:color w:val="F07F09" w:themeColor="accent1"/>
                                <w:sz w:val="144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07F09" w:themeColor="accent1"/>
                                <w:sz w:val="144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Diagrama de Arquitectura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87974" id="Cuadro de texto 3" o:spid="_x0000_s1031" type="#_x0000_t202" style="position:absolute;margin-left:80.05pt;margin-top:25pt;width:451.85pt;height:2in;z-index:2519029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" filled="f" stroked="f">
                <v:textbox style="mso-fit-shape-to-text:t">
                  <w:txbxContent>
                    <w:p w:rsidR="002E16AD" w:rsidRPr="00F3738E" w:rsidRDefault="002E16AD" w:rsidP="002E16AD">
                      <w:pPr>
                        <w:jc w:val="center"/>
                        <w:rPr>
                          <w:color w:val="F07F09" w:themeColor="accent1"/>
                          <w:sz w:val="144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07F09" w:themeColor="accent1"/>
                          <w:sz w:val="144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Diagrama de Arquitectura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662167" w:rsidRDefault="00662167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195A09" w:rsidRDefault="00195A09" w:rsidP="00A5655F">
      <w:pPr>
        <w:rPr>
          <w:lang w:val="es-ES"/>
        </w:rPr>
        <w:sectPr w:rsidR="00195A09" w:rsidSect="002E16AD">
          <w:type w:val="continuous"/>
          <w:pgSz w:w="12240" w:h="15840"/>
          <w:pgMar w:top="1440" w:right="709" w:bottom="1440" w:left="1440" w:header="720" w:footer="720" w:gutter="0"/>
          <w:pgNumType w:start="0"/>
          <w:cols w:space="720"/>
          <w:titlePg/>
          <w:docGrid w:linePitch="299"/>
        </w:sectPr>
      </w:pPr>
    </w:p>
    <w:p w:rsidR="00195A09" w:rsidRPr="00195A09" w:rsidRDefault="00195A09" w:rsidP="00A5655F">
      <w:pPr>
        <w:rPr>
          <w:sz w:val="24"/>
          <w:lang w:val="es-ES"/>
        </w:rPr>
      </w:pPr>
    </w:p>
    <w:p w:rsidR="00195A09" w:rsidRDefault="00195A09" w:rsidP="00A5655F">
      <w:pPr>
        <w:rPr>
          <w:lang w:val="es-ES"/>
        </w:rPr>
      </w:pPr>
    </w:p>
    <w:p w:rsidR="00600F09" w:rsidRDefault="00195A09" w:rsidP="00A5655F">
      <w:pPr>
        <w:rPr>
          <w:lang w:val="es-ES"/>
        </w:rPr>
      </w:pPr>
      <w:r w:rsidRPr="00195A09">
        <w:rPr>
          <w:noProof/>
          <w:sz w:val="24"/>
          <w:lang w:val="es-MX" w:eastAsia="es-MX"/>
        </w:rPr>
        <w:drawing>
          <wp:inline distT="0" distB="0" distL="0" distR="0" wp14:anchorId="425E350A" wp14:editId="33259022">
            <wp:extent cx="8241475" cy="5195765"/>
            <wp:effectExtent l="0" t="0" r="7620" b="5080"/>
            <wp:docPr id="4" name="Imagen 4" descr="C:\Users\USUARI~1\AppData\Local\Temp\Rar$DIa0.666\Diagrama de 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~1\AppData\Local\Temp\Rar$DIa0.666\Diagrama de Arquitec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75"/>
                    <a:stretch/>
                  </pic:blipFill>
                  <pic:spPr bwMode="auto">
                    <a:xfrm>
                      <a:off x="0" y="0"/>
                      <a:ext cx="8256590" cy="520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F09" w:rsidRDefault="00600F09">
      <w:pPr>
        <w:rPr>
          <w:lang w:val="es-ES"/>
        </w:rPr>
      </w:pPr>
      <w:r>
        <w:rPr>
          <w:lang w:val="es-ES"/>
        </w:rPr>
        <w:br w:type="page"/>
      </w:r>
    </w:p>
    <w:p w:rsidR="00600F09" w:rsidRDefault="00600F09" w:rsidP="00600F09">
      <w:pPr>
        <w:rPr>
          <w:lang w:val="es-ES"/>
        </w:rPr>
      </w:pPr>
    </w:p>
    <w:p w:rsidR="00600F09" w:rsidRDefault="00600F09" w:rsidP="00600F09">
      <w:pPr>
        <w:rPr>
          <w:lang w:val="es-ES"/>
        </w:rPr>
      </w:pPr>
    </w:p>
    <w:p w:rsidR="00600F09" w:rsidRDefault="00600F09" w:rsidP="00600F09">
      <w:pPr>
        <w:rPr>
          <w:lang w:val="es-ES"/>
        </w:rPr>
      </w:pPr>
    </w:p>
    <w:p w:rsidR="00600F09" w:rsidRDefault="00600F09" w:rsidP="00600F09">
      <w:pPr>
        <w:rPr>
          <w:lang w:val="es-ES"/>
        </w:rPr>
      </w:pPr>
    </w:p>
    <w:p w:rsidR="00600F09" w:rsidRDefault="00600F09" w:rsidP="00600F09">
      <w:pPr>
        <w:rPr>
          <w:lang w:val="es-ES"/>
        </w:rPr>
      </w:pPr>
    </w:p>
    <w:p w:rsidR="00600F09" w:rsidRDefault="00600F09" w:rsidP="00600F09">
      <w:pPr>
        <w:rPr>
          <w:lang w:val="es-ES"/>
        </w:rPr>
      </w:pPr>
    </w:p>
    <w:p w:rsidR="00600F09" w:rsidRDefault="00600F09" w:rsidP="00600F09">
      <w:pPr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72548B1" wp14:editId="1C62A909">
                <wp:simplePos x="0" y="0"/>
                <wp:positionH relativeFrom="page">
                  <wp:posOffset>1016635</wp:posOffset>
                </wp:positionH>
                <wp:positionV relativeFrom="paragraph">
                  <wp:posOffset>317500</wp:posOffset>
                </wp:positionV>
                <wp:extent cx="5738495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9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0F09" w:rsidRPr="00F3738E" w:rsidRDefault="00600F09" w:rsidP="00600F09">
                            <w:pPr>
                              <w:jc w:val="center"/>
                              <w:rPr>
                                <w:color w:val="F07F09" w:themeColor="accent1"/>
                                <w:sz w:val="144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07F09" w:themeColor="accent1"/>
                                <w:sz w:val="144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2548B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2" type="#_x0000_t202" style="position:absolute;margin-left:80.05pt;margin-top:25pt;width:451.85pt;height:2in;z-index:251905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" filled="f" stroked="f">
                <v:textbox style="mso-fit-shape-to-text:t">
                  <w:txbxContent>
                    <w:p w:rsidR="00600F09" w:rsidRPr="00F3738E" w:rsidRDefault="00600F09" w:rsidP="00600F09">
                      <w:pPr>
                        <w:jc w:val="center"/>
                        <w:rPr>
                          <w:color w:val="F07F09" w:themeColor="accent1"/>
                          <w:sz w:val="144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07F09" w:themeColor="accent1"/>
                          <w:sz w:val="144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00F09" w:rsidRDefault="00600F09" w:rsidP="00600F09">
      <w:pPr>
        <w:rPr>
          <w:lang w:val="es-ES"/>
        </w:rPr>
      </w:pPr>
    </w:p>
    <w:p w:rsidR="00195A09" w:rsidRDefault="00195A09" w:rsidP="00600F09">
      <w:pPr>
        <w:rPr>
          <w:lang w:val="es-ES"/>
        </w:rPr>
      </w:pPr>
      <w:bookmarkStart w:id="0" w:name="_GoBack"/>
      <w:bookmarkEnd w:id="0"/>
    </w:p>
    <w:sectPr w:rsidR="00195A09" w:rsidSect="00195A09">
      <w:type w:val="continuous"/>
      <w:pgSz w:w="15840" w:h="12240" w:orient="landscape"/>
      <w:pgMar w:top="709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461" w:rsidRDefault="00233461" w:rsidP="00EC7FD8">
      <w:pPr>
        <w:spacing w:after="0" w:line="240" w:lineRule="auto"/>
      </w:pPr>
      <w:r>
        <w:separator/>
      </w:r>
    </w:p>
  </w:endnote>
  <w:endnote w:type="continuationSeparator" w:id="0">
    <w:p w:rsidR="00233461" w:rsidRDefault="00233461" w:rsidP="00EC7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461" w:rsidRDefault="00233461" w:rsidP="00EC7FD8">
      <w:pPr>
        <w:spacing w:after="0" w:line="240" w:lineRule="auto"/>
      </w:pPr>
      <w:r>
        <w:separator/>
      </w:r>
    </w:p>
  </w:footnote>
  <w:footnote w:type="continuationSeparator" w:id="0">
    <w:p w:rsidR="00233461" w:rsidRDefault="00233461" w:rsidP="00EC7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FD8" w:rsidRDefault="00FC0F47" w:rsidP="00FC0F47">
    <w:pPr>
      <w:pStyle w:val="Encabezado"/>
      <w:tabs>
        <w:tab w:val="clear" w:pos="4419"/>
        <w:tab w:val="clear" w:pos="8838"/>
        <w:tab w:val="left" w:pos="7953"/>
      </w:tabs>
      <w:jc w:val="right"/>
    </w:pPr>
    <w:r>
      <w:t xml:space="preserve"> PROYECTO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2EA72B2"/>
    <w:multiLevelType w:val="hybridMultilevel"/>
    <w:tmpl w:val="1310B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A7EC8"/>
    <w:multiLevelType w:val="multilevel"/>
    <w:tmpl w:val="016C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E416E5"/>
    <w:multiLevelType w:val="multilevel"/>
    <w:tmpl w:val="F87A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7E"/>
    <w:rsid w:val="00040090"/>
    <w:rsid w:val="00070064"/>
    <w:rsid w:val="00071FB3"/>
    <w:rsid w:val="000B209F"/>
    <w:rsid w:val="000D1645"/>
    <w:rsid w:val="000D5773"/>
    <w:rsid w:val="000E3595"/>
    <w:rsid w:val="000E72EE"/>
    <w:rsid w:val="0010313F"/>
    <w:rsid w:val="001112D3"/>
    <w:rsid w:val="00114A51"/>
    <w:rsid w:val="00126ED5"/>
    <w:rsid w:val="00135352"/>
    <w:rsid w:val="001555B1"/>
    <w:rsid w:val="00195A09"/>
    <w:rsid w:val="001D0FC2"/>
    <w:rsid w:val="001D1370"/>
    <w:rsid w:val="001D16A3"/>
    <w:rsid w:val="001D3CEF"/>
    <w:rsid w:val="002225EC"/>
    <w:rsid w:val="002261C3"/>
    <w:rsid w:val="00233461"/>
    <w:rsid w:val="00234148"/>
    <w:rsid w:val="002C4D04"/>
    <w:rsid w:val="002E16AD"/>
    <w:rsid w:val="002E4EEE"/>
    <w:rsid w:val="0030335D"/>
    <w:rsid w:val="00322A00"/>
    <w:rsid w:val="0032648D"/>
    <w:rsid w:val="003302EA"/>
    <w:rsid w:val="0035147D"/>
    <w:rsid w:val="00377A95"/>
    <w:rsid w:val="0039548F"/>
    <w:rsid w:val="003C69EC"/>
    <w:rsid w:val="003E221F"/>
    <w:rsid w:val="00445D26"/>
    <w:rsid w:val="00452F66"/>
    <w:rsid w:val="004A414B"/>
    <w:rsid w:val="004D1AA8"/>
    <w:rsid w:val="004E4037"/>
    <w:rsid w:val="005315C6"/>
    <w:rsid w:val="00532D49"/>
    <w:rsid w:val="005537D0"/>
    <w:rsid w:val="0057657C"/>
    <w:rsid w:val="005E44A3"/>
    <w:rsid w:val="005F4D95"/>
    <w:rsid w:val="00600F09"/>
    <w:rsid w:val="00623CBB"/>
    <w:rsid w:val="0064052E"/>
    <w:rsid w:val="00662167"/>
    <w:rsid w:val="006716A5"/>
    <w:rsid w:val="0069020C"/>
    <w:rsid w:val="00692EC9"/>
    <w:rsid w:val="006B50CA"/>
    <w:rsid w:val="00701E0E"/>
    <w:rsid w:val="00710F8C"/>
    <w:rsid w:val="007314B5"/>
    <w:rsid w:val="00774E82"/>
    <w:rsid w:val="007C139C"/>
    <w:rsid w:val="00811700"/>
    <w:rsid w:val="00862781"/>
    <w:rsid w:val="00865505"/>
    <w:rsid w:val="00873407"/>
    <w:rsid w:val="008C386C"/>
    <w:rsid w:val="00932721"/>
    <w:rsid w:val="00933FCD"/>
    <w:rsid w:val="009753AF"/>
    <w:rsid w:val="0099434D"/>
    <w:rsid w:val="00994784"/>
    <w:rsid w:val="009F0BC3"/>
    <w:rsid w:val="009F507E"/>
    <w:rsid w:val="00A17ED3"/>
    <w:rsid w:val="00A2384A"/>
    <w:rsid w:val="00A3587E"/>
    <w:rsid w:val="00A5655F"/>
    <w:rsid w:val="00B04662"/>
    <w:rsid w:val="00B1650B"/>
    <w:rsid w:val="00B3580B"/>
    <w:rsid w:val="00B96B9E"/>
    <w:rsid w:val="00BA39C2"/>
    <w:rsid w:val="00BA7E27"/>
    <w:rsid w:val="00C32314"/>
    <w:rsid w:val="00C370B2"/>
    <w:rsid w:val="00CD0372"/>
    <w:rsid w:val="00CE6419"/>
    <w:rsid w:val="00D02597"/>
    <w:rsid w:val="00D137A9"/>
    <w:rsid w:val="00D45432"/>
    <w:rsid w:val="00D734E3"/>
    <w:rsid w:val="00DC12DB"/>
    <w:rsid w:val="00DF04D0"/>
    <w:rsid w:val="00E4061F"/>
    <w:rsid w:val="00E44029"/>
    <w:rsid w:val="00E54CC1"/>
    <w:rsid w:val="00E64F74"/>
    <w:rsid w:val="00EA289B"/>
    <w:rsid w:val="00EC7FD8"/>
    <w:rsid w:val="00EF1BA8"/>
    <w:rsid w:val="00EF6700"/>
    <w:rsid w:val="00F3738E"/>
    <w:rsid w:val="00F9621B"/>
    <w:rsid w:val="00F96C70"/>
    <w:rsid w:val="00FC0F47"/>
    <w:rsid w:val="00FC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C1DE1-BE13-4FD2-A40E-5BB7DAE2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3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CEF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11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6B50CA"/>
  </w:style>
  <w:style w:type="paragraph" w:styleId="Encabezado">
    <w:name w:val="header"/>
    <w:basedOn w:val="Normal"/>
    <w:link w:val="EncabezadoCar"/>
    <w:uiPriority w:val="99"/>
    <w:unhideWhenUsed/>
    <w:rsid w:val="00EC7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7FD8"/>
  </w:style>
  <w:style w:type="paragraph" w:styleId="Piedepgina">
    <w:name w:val="footer"/>
    <w:basedOn w:val="Normal"/>
    <w:link w:val="PiedepginaCar"/>
    <w:uiPriority w:val="99"/>
    <w:unhideWhenUsed/>
    <w:rsid w:val="00EC7F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FD8"/>
  </w:style>
  <w:style w:type="paragraph" w:styleId="NormalWeb">
    <w:name w:val="Normal (Web)"/>
    <w:basedOn w:val="Normal"/>
    <w:uiPriority w:val="99"/>
    <w:semiHidden/>
    <w:unhideWhenUsed/>
    <w:rsid w:val="00452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uthor">
    <w:name w:val="author"/>
    <w:basedOn w:val="Fuentedeprrafopredeter"/>
    <w:rsid w:val="00452F66"/>
  </w:style>
  <w:style w:type="character" w:styleId="Hipervnculo">
    <w:name w:val="Hyperlink"/>
    <w:basedOn w:val="Fuentedeprrafopredeter"/>
    <w:uiPriority w:val="99"/>
    <w:semiHidden/>
    <w:unhideWhenUsed/>
    <w:rsid w:val="00452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a\AppData\Roaming\Microsoft\Plantillas\Dise&#241;o%20de%20infor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8999D30A6B4CCBB29929787A777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87426-E545-4F3A-872E-65D1528A356F}"/>
      </w:docPartPr>
      <w:docPartBody>
        <w:p w:rsidR="00520C30" w:rsidRDefault="00520C30" w:rsidP="00520C30">
          <w:pPr>
            <w:pStyle w:val="7B8999D30A6B4CCBB29929787A777C0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4831033B05340BEBE1D44987DAC6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3EE0A-C4F5-4243-B84B-8E495F9A76DA}"/>
      </w:docPartPr>
      <w:docPartBody>
        <w:p w:rsidR="00520C30" w:rsidRDefault="00520C30" w:rsidP="00520C30">
          <w:pPr>
            <w:pStyle w:val="14831033B05340BEBE1D44987DAC6F68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30"/>
    <w:rsid w:val="00026EBF"/>
    <w:rsid w:val="001564FF"/>
    <w:rsid w:val="00176955"/>
    <w:rsid w:val="001968E2"/>
    <w:rsid w:val="002B747D"/>
    <w:rsid w:val="003B67A2"/>
    <w:rsid w:val="003D3EF6"/>
    <w:rsid w:val="00520C30"/>
    <w:rsid w:val="00812195"/>
    <w:rsid w:val="00AC6033"/>
    <w:rsid w:val="00F033A0"/>
    <w:rsid w:val="00F13040"/>
    <w:rsid w:val="00F2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8999D30A6B4CCBB29929787A777C09">
    <w:name w:val="7B8999D30A6B4CCBB29929787A777C09"/>
    <w:rsid w:val="00520C30"/>
  </w:style>
  <w:style w:type="paragraph" w:customStyle="1" w:styleId="14831033B05340BEBE1D44987DAC6F68">
    <w:name w:val="14831033B05340BEBE1D44987DAC6F68"/>
    <w:rsid w:val="00520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27 de junio de 2015</PublishDate>
  <Abstract/>
  <CompanyAddress>ESCOM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56</TotalTime>
  <Pages>10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PROYECTO</vt:lpstr>
    </vt:vector>
  </TitlesOfParts>
  <Company>Hospital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PROYECTO</dc:title>
  <dc:subject>Agendar citas desde web para hospitales</dc:subject>
  <dc:creator>Gabriela Saldaña</dc:creator>
  <cp:keywords/>
  <cp:lastModifiedBy>Gabriela Saldaña</cp:lastModifiedBy>
  <cp:revision>15</cp:revision>
  <dcterms:created xsi:type="dcterms:W3CDTF">2015-06-15T12:35:00Z</dcterms:created>
  <dcterms:modified xsi:type="dcterms:W3CDTF">2015-10-12T22:26:00Z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